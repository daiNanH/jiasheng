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网页修改意见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首页左右的微信及QQ图表取消。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230" cy="2520950"/>
            <wp:effectExtent l="0" t="0" r="762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520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产品优势这张图片有略微调整，替换为新素材</w:t>
      </w:r>
      <w:r>
        <w:drawing>
          <wp:inline distT="0" distB="0" distL="114300" distR="114300">
            <wp:extent cx="1057275" cy="13144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1314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74310" cy="4314825"/>
            <wp:effectExtent l="0" t="0" r="254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14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产品介绍的剩余素材图加上去，以及所有图片放正中间。（上图中明显图片偏左）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1704975" cy="66675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首页及DSP广告这两个页面合并为一个“首页”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64785" cy="2207260"/>
            <wp:effectExtent l="0" t="0" r="12065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2072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合作商家栏下面的图片再放大一些，放网页正中。（上图明显偏左）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</w:pPr>
      <w:r>
        <w:drawing>
          <wp:inline distT="0" distB="0" distL="114300" distR="114300">
            <wp:extent cx="5267960" cy="2498090"/>
            <wp:effectExtent l="0" t="0" r="8890" b="165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4980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案例举例这边，栏目与图片中间留一些空白，然后把图片放大顶到两边。参考以下效果：</w:t>
      </w:r>
      <w:r>
        <w:drawing>
          <wp:inline distT="0" distB="0" distL="114300" distR="114300">
            <wp:extent cx="5267960" cy="3278505"/>
            <wp:effectExtent l="0" t="0" r="8890" b="171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2785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74310" cy="2817495"/>
            <wp:effectExtent l="0" t="0" r="2540" b="190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74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关于佳晟页面，此处缺少一张图片，并且文字和图片排版需要修改，参考以下效果：</w:t>
      </w:r>
    </w:p>
    <w:p>
      <w:pPr>
        <w:widowControl w:val="0"/>
        <w:numPr>
          <w:numId w:val="0"/>
        </w:numPr>
        <w:ind w:leftChars="0"/>
        <w:jc w:val="both"/>
      </w:pPr>
      <w:r>
        <w:drawing>
          <wp:inline distT="0" distB="0" distL="114300" distR="114300">
            <wp:extent cx="5270500" cy="3809365"/>
            <wp:effectExtent l="0" t="0" r="6350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8093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leftChars="0"/>
        <w:jc w:val="both"/>
      </w:pPr>
    </w:p>
    <w:p>
      <w:pPr>
        <w:widowControl w:val="0"/>
        <w:numPr>
          <w:numId w:val="0"/>
        </w:numPr>
        <w:ind w:leftChars="0"/>
        <w:jc w:val="both"/>
      </w:pPr>
    </w:p>
    <w:p>
      <w:pPr>
        <w:widowControl w:val="0"/>
        <w:numPr>
          <w:ilvl w:val="0"/>
          <w:numId w:val="1"/>
        </w:numPr>
        <w:tabs>
          <w:tab w:val="clear" w:pos="312"/>
        </w:tabs>
        <w:ind w:left="0" w:leftChars="0" w:firstLine="0" w:firstLineChars="0"/>
        <w:jc w:val="left"/>
      </w:pPr>
      <w:r>
        <w:rPr>
          <w:rFonts w:hint="eastAsia"/>
          <w:lang w:val="en-US" w:eastAsia="zh-CN"/>
        </w:rPr>
        <w:t>首页添加一个“登陆”按钮，后续设置超链接跳转到我们的后台，参照如下：</w:t>
      </w:r>
      <w:r>
        <w:drawing>
          <wp:inline distT="0" distB="0" distL="114300" distR="114300">
            <wp:extent cx="5258435" cy="210185"/>
            <wp:effectExtent l="0" t="0" r="18415" b="1841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58435" cy="2101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leftChars="0"/>
        <w:jc w:val="left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</w:pPr>
    </w:p>
    <w:p>
      <w:pPr>
        <w:widowControl w:val="0"/>
        <w:numPr>
          <w:numId w:val="0"/>
        </w:numPr>
        <w:ind w:leftChars="0"/>
        <w:jc w:val="both"/>
      </w:pPr>
    </w:p>
    <w:p>
      <w:pPr>
        <w:widowControl w:val="0"/>
        <w:numPr>
          <w:numId w:val="0"/>
        </w:numPr>
        <w:ind w:leftChars="0"/>
        <w:jc w:val="both"/>
      </w:pPr>
    </w:p>
    <w:p>
      <w:pPr>
        <w:widowControl w:val="0"/>
        <w:numPr>
          <w:numId w:val="0"/>
        </w:numPr>
        <w:ind w:leftChars="0"/>
        <w:jc w:val="both"/>
      </w:pPr>
    </w:p>
    <w:p>
      <w:pPr>
        <w:widowControl w:val="0"/>
        <w:numPr>
          <w:ilvl w:val="0"/>
          <w:numId w:val="1"/>
        </w:numPr>
        <w:tabs>
          <w:tab w:val="clear" w:pos="312"/>
        </w:tabs>
        <w:ind w:left="0" w:leftChars="0" w:firstLine="0" w:firstLineChars="0"/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“联系我们”页面，还需要做一些改动，我晚点发你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B051969"/>
    <w:multiLevelType w:val="singleLevel"/>
    <w:tmpl w:val="AB05196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51F4C2E"/>
    <w:rsid w:val="651F4C2E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2018-07-02T07:12:00Z</dcterms:created>
  <dc:creator>Desire</dc:creator>
  <cp:lastModifiedBy>Desire</cp:lastModifiedBy>
  <dcterms:modified xsi:type="dcterms:W3CDTF">2018-07-02T07:59:26Z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